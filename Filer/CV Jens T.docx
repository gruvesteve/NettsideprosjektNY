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C555" w14:textId="7BA2B875" w:rsidR="00816216" w:rsidRPr="00A579EE" w:rsidRDefault="00F97D39" w:rsidP="00653F2F">
      <w:pPr>
        <w:pStyle w:val="Tittel"/>
        <w:pBdr>
          <w:bottom w:val="single" w:sz="12" w:space="0" w:color="39A5B7" w:themeColor="accent1"/>
        </w:pBd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51FE7" wp14:editId="19E1DB38">
                <wp:simplePos x="0" y="0"/>
                <wp:positionH relativeFrom="column">
                  <wp:posOffset>4347845</wp:posOffset>
                </wp:positionH>
                <wp:positionV relativeFrom="paragraph">
                  <wp:posOffset>33020</wp:posOffset>
                </wp:positionV>
                <wp:extent cx="1240155" cy="1467059"/>
                <wp:effectExtent l="0" t="0" r="17145" b="1905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1467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5060F" id="Rektangel 1" o:spid="_x0000_s1026" style="position:absolute;margin-left:342.35pt;margin-top:2.6pt;width:97.65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" fillcolor="#39a5b7 [3204]" strokecolor="#1c515a [1604]" strokeweight="1pt"/>
            </w:pict>
          </mc:Fallback>
        </mc:AlternateContent>
      </w:r>
      <w:r w:rsidR="003222F0">
        <w:rPr>
          <w:noProof/>
        </w:rPr>
        <w:drawing>
          <wp:anchor distT="0" distB="0" distL="114300" distR="114300" simplePos="0" relativeHeight="251660288" behindDoc="0" locked="0" layoutInCell="1" allowOverlap="1" wp14:anchorId="3D8EB2E7" wp14:editId="78D45EB9">
            <wp:simplePos x="0" y="0"/>
            <wp:positionH relativeFrom="column">
              <wp:posOffset>4411980</wp:posOffset>
            </wp:positionH>
            <wp:positionV relativeFrom="paragraph">
              <wp:posOffset>-86403</wp:posOffset>
            </wp:positionV>
            <wp:extent cx="1114959" cy="1486894"/>
            <wp:effectExtent l="0" t="0" r="9525" b="0"/>
            <wp:wrapNone/>
            <wp:docPr id="2" name="Bilde 2" descr="Et bilde som inneholder person, mann, har på seg, skjort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person, mann, har på seg, skjorte&#10;&#10;Automatisk generer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959" cy="1486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2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5B020AFB" wp14:editId="4D34DBA5">
                <wp:simplePos x="0" y="0"/>
                <wp:positionH relativeFrom="column">
                  <wp:posOffset>4411980</wp:posOffset>
                </wp:positionH>
                <wp:positionV relativeFrom="paragraph">
                  <wp:posOffset>133985</wp:posOffset>
                </wp:positionV>
                <wp:extent cx="1114425" cy="1262698"/>
                <wp:effectExtent l="0" t="0" r="28575" b="1397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62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FDF2C5" id="Rektangel 3" o:spid="_x0000_s1026" style="position:absolute;margin-left:347.4pt;margin-top:10.55pt;width:87.75pt;height:99.45pt;z-index:2516597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" fillcolor="#f2f2f2 [3052]" strokecolor="#5a5a5a [2109]" strokeweight="1pt"/>
            </w:pict>
          </mc:Fallback>
        </mc:AlternateContent>
      </w:r>
      <w:r w:rsidR="00A579EE" w:rsidRPr="00A579EE">
        <w:rPr>
          <w:b/>
          <w:bCs/>
        </w:rPr>
        <w:t>Jens Oscar Toverud</w:t>
      </w:r>
    </w:p>
    <w:p w14:paraId="300A0113" w14:textId="4F6EB89C" w:rsidR="00653F2F" w:rsidRDefault="00653F2F" w:rsidP="00FF63BF">
      <w:pPr>
        <w:spacing w:line="360" w:lineRule="auto"/>
        <w:rPr>
          <w:lang w:bidi="nb-NO"/>
        </w:rPr>
      </w:pPr>
      <w:r w:rsidRPr="00653F2F">
        <w:rPr>
          <w:b/>
          <w:bCs/>
        </w:rPr>
        <w:t>Adresse:</w:t>
      </w:r>
      <w:r>
        <w:t xml:space="preserve"> </w:t>
      </w:r>
      <w:r w:rsidR="00A579EE">
        <w:t>Vækerøveien 124a, 0383, Oslo</w:t>
      </w:r>
      <w:r w:rsidR="00141A4C">
        <w:rPr>
          <w:lang w:bidi="nb-NO"/>
        </w:rPr>
        <w:t> </w:t>
      </w:r>
    </w:p>
    <w:p w14:paraId="6FF60666" w14:textId="2FCD09B3" w:rsidR="00653F2F" w:rsidRDefault="00653F2F" w:rsidP="00FF63BF">
      <w:pPr>
        <w:spacing w:line="360" w:lineRule="auto"/>
        <w:rPr>
          <w:lang w:bidi="nb-NO"/>
        </w:rPr>
      </w:pPr>
      <w:r w:rsidRPr="00653F2F">
        <w:rPr>
          <w:b/>
          <w:bCs/>
        </w:rPr>
        <w:t>Telefon:</w:t>
      </w:r>
      <w:r>
        <w:t xml:space="preserve"> </w:t>
      </w:r>
      <w:r w:rsidR="008F710E">
        <w:t xml:space="preserve">+47 </w:t>
      </w:r>
      <w:r w:rsidR="00A579EE">
        <w:t>47702422</w:t>
      </w:r>
      <w:r w:rsidR="00141A4C">
        <w:rPr>
          <w:lang w:bidi="nb-NO"/>
        </w:rPr>
        <w:t> </w:t>
      </w:r>
    </w:p>
    <w:p w14:paraId="01E58DD9" w14:textId="043AAE6D" w:rsidR="00FF63BF" w:rsidRDefault="00653F2F" w:rsidP="003222F0">
      <w:pPr>
        <w:spacing w:line="360" w:lineRule="auto"/>
      </w:pPr>
      <w:r w:rsidRPr="00653F2F">
        <w:rPr>
          <w:b/>
          <w:bCs/>
        </w:rPr>
        <w:t>Epost:</w:t>
      </w:r>
      <w:r>
        <w:t xml:space="preserve"> </w:t>
      </w:r>
      <w:hyperlink r:id="rId12" w:history="1">
        <w:r w:rsidR="00FF63BF" w:rsidRPr="007E5B29">
          <w:rPr>
            <w:rStyle w:val="Hyperkobling"/>
          </w:rPr>
          <w:t>jenstoverud@gmail.com</w:t>
        </w:r>
      </w:hyperlink>
    </w:p>
    <w:p w14:paraId="01B5E785" w14:textId="77777777" w:rsidR="006270A9" w:rsidRDefault="00D37D6F" w:rsidP="00141A4C">
      <w:pPr>
        <w:pStyle w:val="Overskrift1"/>
      </w:pPr>
      <w:sdt>
        <w:sdtPr>
          <w:alias w:val="Formål:"/>
          <w:tag w:val="Formål:"/>
          <w:id w:val="-731932020"/>
          <w:placeholder>
            <w:docPart w:val="F03415E0DEEA41129999EE416B5F31FE"/>
          </w:placeholder>
          <w:temporary/>
          <w:showingPlcHdr/>
          <w15:appearance w15:val="hidden"/>
        </w:sdtPr>
        <w:sdtEndPr/>
        <w:sdtContent>
          <w:r w:rsidR="009D5933">
            <w:rPr>
              <w:lang w:bidi="nb-NO"/>
            </w:rPr>
            <w:t>Formål</w:t>
          </w:r>
        </w:sdtContent>
      </w:sdt>
    </w:p>
    <w:p w14:paraId="053AD815" w14:textId="59E41A76" w:rsidR="00EC4412" w:rsidRDefault="004C3FFC">
      <w:r>
        <w:t xml:space="preserve">Jeg er en 17 år gammel engasjert og </w:t>
      </w:r>
      <w:r w:rsidR="003D0BD9">
        <w:t>pliktoppfyllende gutt som ikke er redd for å ta på meg ansvar.</w:t>
      </w:r>
      <w:r w:rsidR="00AF3742">
        <w:t xml:space="preserve"> Jeg</w:t>
      </w:r>
      <w:r w:rsidR="00C62191">
        <w:t xml:space="preserve"> er glad i mennesker og</w:t>
      </w:r>
      <w:r w:rsidR="007F4332">
        <w:t xml:space="preserve"> er </w:t>
      </w:r>
      <w:r w:rsidR="00176C6B">
        <w:t xml:space="preserve">interessert </w:t>
      </w:r>
      <w:r w:rsidR="00AC194C">
        <w:t xml:space="preserve">i </w:t>
      </w:r>
      <w:r w:rsidR="00AF3742">
        <w:t>å jobbe</w:t>
      </w:r>
      <w:r w:rsidR="003A201D">
        <w:t xml:space="preserve"> på lag med andre.</w:t>
      </w:r>
      <w:r w:rsidR="002720ED">
        <w:t xml:space="preserve"> Jeg er punktlig,</w:t>
      </w:r>
      <w:r w:rsidR="00E06BD6">
        <w:t xml:space="preserve"> </w:t>
      </w:r>
      <w:r w:rsidR="006E7E5C">
        <w:t>nysgjerrig</w:t>
      </w:r>
      <w:r w:rsidR="00E06BD6">
        <w:t xml:space="preserve"> og interessert i å lære</w:t>
      </w:r>
      <w:r w:rsidR="00EB306B">
        <w:t xml:space="preserve"> og anskaffe meg nye ferdigheter</w:t>
      </w:r>
      <w:r w:rsidR="006E7E5C">
        <w:t>.</w:t>
      </w:r>
      <w:r w:rsidR="00EC4412">
        <w:t xml:space="preserve"> </w:t>
      </w:r>
    </w:p>
    <w:sdt>
      <w:sdtPr>
        <w:alias w:val="Utdanning:"/>
        <w:tag w:val="Utdanning:"/>
        <w:id w:val="807127995"/>
        <w:placeholder>
          <w:docPart w:val="FA1198424F2240AFADEBBA5E3C55A37D"/>
        </w:placeholder>
        <w:temporary/>
        <w:showingPlcHdr/>
        <w15:appearance w15:val="hidden"/>
      </w:sdtPr>
      <w:sdtEndPr/>
      <w:sdtContent>
        <w:p w14:paraId="476C1A66" w14:textId="77777777" w:rsidR="006270A9" w:rsidRDefault="009D5933">
          <w:pPr>
            <w:pStyle w:val="Overskrift1"/>
          </w:pPr>
          <w:r>
            <w:rPr>
              <w:lang w:bidi="nb-NO"/>
            </w:rPr>
            <w:t>Utdanning</w:t>
          </w:r>
        </w:p>
      </w:sdtContent>
    </w:sdt>
    <w:p w14:paraId="1A1ABD59" w14:textId="3A48F769" w:rsidR="00653F2F" w:rsidRPr="00B263D3" w:rsidRDefault="00E33706" w:rsidP="00653F2F">
      <w:pPr>
        <w:rPr>
          <w:b/>
          <w:bCs/>
          <w:sz w:val="24"/>
          <w:szCs w:val="24"/>
        </w:rPr>
      </w:pPr>
      <w:r w:rsidRPr="00B263D3">
        <w:rPr>
          <w:b/>
          <w:bCs/>
          <w:sz w:val="24"/>
          <w:szCs w:val="24"/>
        </w:rPr>
        <w:t>Studiespesialisering</w:t>
      </w:r>
      <w:r w:rsidR="00653F2F" w:rsidRPr="00B263D3">
        <w:rPr>
          <w:b/>
          <w:bCs/>
          <w:sz w:val="24"/>
          <w:szCs w:val="24"/>
          <w:lang w:bidi="nb-NO"/>
        </w:rPr>
        <w:t> | </w:t>
      </w:r>
      <w:r w:rsidR="00653F2F" w:rsidRPr="00B263D3">
        <w:rPr>
          <w:sz w:val="24"/>
          <w:szCs w:val="24"/>
        </w:rPr>
        <w:t xml:space="preserve">Elvebakken </w:t>
      </w:r>
      <w:r w:rsidR="00FF63BF" w:rsidRPr="00B263D3">
        <w:rPr>
          <w:sz w:val="24"/>
          <w:szCs w:val="24"/>
        </w:rPr>
        <w:t>videregående skole</w:t>
      </w:r>
      <w:r w:rsidR="00653F2F" w:rsidRPr="00B263D3">
        <w:rPr>
          <w:b/>
          <w:bCs/>
          <w:sz w:val="24"/>
          <w:szCs w:val="24"/>
          <w:lang w:bidi="nb-NO"/>
        </w:rPr>
        <w:t> | </w:t>
      </w:r>
      <w:proofErr w:type="spellStart"/>
      <w:r w:rsidRPr="00B263D3">
        <w:rPr>
          <w:sz w:val="24"/>
          <w:szCs w:val="24"/>
          <w:lang w:bidi="nb-NO"/>
        </w:rPr>
        <w:t>Aug</w:t>
      </w:r>
      <w:proofErr w:type="spellEnd"/>
      <w:r w:rsidRPr="00B263D3">
        <w:rPr>
          <w:sz w:val="24"/>
          <w:szCs w:val="24"/>
          <w:lang w:bidi="nb-NO"/>
        </w:rPr>
        <w:t xml:space="preserve"> </w:t>
      </w:r>
      <w:r w:rsidR="00653F2F" w:rsidRPr="00B263D3">
        <w:rPr>
          <w:sz w:val="24"/>
          <w:szCs w:val="24"/>
        </w:rPr>
        <w:t>2021</w:t>
      </w:r>
      <w:r w:rsidRPr="00B263D3">
        <w:rPr>
          <w:sz w:val="24"/>
          <w:szCs w:val="24"/>
        </w:rPr>
        <w:t xml:space="preserve"> </w:t>
      </w:r>
      <w:r w:rsidR="00653F2F" w:rsidRPr="00B263D3">
        <w:rPr>
          <w:sz w:val="24"/>
          <w:szCs w:val="24"/>
        </w:rPr>
        <w:t>-</w:t>
      </w:r>
    </w:p>
    <w:p w14:paraId="1EE3C450" w14:textId="77777777" w:rsidR="00FF63BF" w:rsidRDefault="00FF63BF" w:rsidP="00653F2F">
      <w:pPr>
        <w:pStyle w:val="Punktliste"/>
      </w:pPr>
      <w:r>
        <w:rPr>
          <w:lang w:bidi="nb-NO"/>
        </w:rPr>
        <w:t>Samfunnsfaglig, språklig og økonomisk s</w:t>
      </w:r>
      <w:r w:rsidR="00653F2F">
        <w:rPr>
          <w:lang w:bidi="nb-NO"/>
        </w:rPr>
        <w:t>tudiespesialiserende løp</w:t>
      </w:r>
      <w:r>
        <w:rPr>
          <w:lang w:bidi="nb-NO"/>
        </w:rPr>
        <w:t>.</w:t>
      </w:r>
    </w:p>
    <w:p w14:paraId="5F851122" w14:textId="100DA057" w:rsidR="00DC27C6" w:rsidRDefault="00FF63BF" w:rsidP="00DC27C6">
      <w:pPr>
        <w:pStyle w:val="Punktliste"/>
      </w:pPr>
      <w:r>
        <w:rPr>
          <w:lang w:bidi="nb-NO"/>
        </w:rPr>
        <w:t>M</w:t>
      </w:r>
      <w:r w:rsidR="00653F2F">
        <w:rPr>
          <w:lang w:bidi="nb-NO"/>
        </w:rPr>
        <w:t>ed utdypning i Engelsk, Samfunnsøkonomi og Informasjonsteknologi.</w:t>
      </w:r>
    </w:p>
    <w:p w14:paraId="475A96F7" w14:textId="44C7C45C" w:rsidR="006270A9" w:rsidRPr="004A03E5" w:rsidRDefault="00E33706" w:rsidP="00A579EE">
      <w:pPr>
        <w:rPr>
          <w:b/>
          <w:bCs/>
          <w:sz w:val="24"/>
          <w:szCs w:val="24"/>
          <w:lang w:val="nn-NO"/>
        </w:rPr>
      </w:pPr>
      <w:r w:rsidRPr="004A03E5">
        <w:rPr>
          <w:b/>
          <w:bCs/>
          <w:sz w:val="24"/>
          <w:szCs w:val="24"/>
          <w:lang w:val="nn-NO"/>
        </w:rPr>
        <w:t>Grunnskoleutdanning</w:t>
      </w:r>
      <w:r w:rsidR="009D5933" w:rsidRPr="004A03E5">
        <w:rPr>
          <w:b/>
          <w:bCs/>
          <w:sz w:val="24"/>
          <w:szCs w:val="24"/>
          <w:lang w:val="nn-NO" w:bidi="nb-NO"/>
        </w:rPr>
        <w:t> | </w:t>
      </w:r>
      <w:r w:rsidR="00A579EE" w:rsidRPr="004A03E5">
        <w:rPr>
          <w:sz w:val="24"/>
          <w:szCs w:val="24"/>
          <w:lang w:val="nn-NO"/>
        </w:rPr>
        <w:t>Bjørnsletta</w:t>
      </w:r>
      <w:r w:rsidRPr="004A03E5">
        <w:rPr>
          <w:sz w:val="24"/>
          <w:szCs w:val="24"/>
          <w:lang w:val="nn-NO"/>
        </w:rPr>
        <w:t xml:space="preserve"> ungdomss</w:t>
      </w:r>
      <w:r w:rsidR="00A579EE" w:rsidRPr="004A03E5">
        <w:rPr>
          <w:sz w:val="24"/>
          <w:szCs w:val="24"/>
          <w:lang w:val="nn-NO"/>
        </w:rPr>
        <w:t>kole</w:t>
      </w:r>
      <w:r w:rsidR="009D5933" w:rsidRPr="004A03E5">
        <w:rPr>
          <w:b/>
          <w:bCs/>
          <w:sz w:val="24"/>
          <w:szCs w:val="24"/>
          <w:lang w:val="nn-NO" w:bidi="nb-NO"/>
        </w:rPr>
        <w:t> | </w:t>
      </w:r>
      <w:r w:rsidRPr="004A03E5">
        <w:rPr>
          <w:sz w:val="24"/>
          <w:szCs w:val="24"/>
          <w:lang w:val="nn-NO" w:bidi="nb-NO"/>
        </w:rPr>
        <w:t xml:space="preserve">Aug </w:t>
      </w:r>
      <w:r w:rsidR="00A579EE" w:rsidRPr="004A03E5">
        <w:rPr>
          <w:sz w:val="24"/>
          <w:szCs w:val="24"/>
          <w:lang w:val="nn-NO"/>
        </w:rPr>
        <w:t>2018</w:t>
      </w:r>
      <w:r w:rsidRPr="004A03E5">
        <w:rPr>
          <w:sz w:val="24"/>
          <w:szCs w:val="24"/>
          <w:lang w:val="nn-NO"/>
        </w:rPr>
        <w:t xml:space="preserve"> </w:t>
      </w:r>
      <w:r w:rsidR="00A579EE" w:rsidRPr="004A03E5">
        <w:rPr>
          <w:sz w:val="24"/>
          <w:szCs w:val="24"/>
          <w:lang w:val="nn-NO"/>
        </w:rPr>
        <w:t>-</w:t>
      </w:r>
      <w:r w:rsidRPr="004A03E5">
        <w:rPr>
          <w:sz w:val="24"/>
          <w:szCs w:val="24"/>
          <w:lang w:val="nn-NO"/>
        </w:rPr>
        <w:t xml:space="preserve"> Jun </w:t>
      </w:r>
      <w:r w:rsidR="00A579EE" w:rsidRPr="004A03E5">
        <w:rPr>
          <w:sz w:val="24"/>
          <w:szCs w:val="24"/>
          <w:lang w:val="nn-NO"/>
        </w:rPr>
        <w:t>2021</w:t>
      </w:r>
    </w:p>
    <w:p w14:paraId="5DA483D3" w14:textId="513A70EB" w:rsidR="00FF63BF" w:rsidRDefault="00FF63BF" w:rsidP="00FF63BF">
      <w:pPr>
        <w:pStyle w:val="Punktliste"/>
      </w:pPr>
      <w:r>
        <w:rPr>
          <w:lang w:bidi="nb-NO"/>
        </w:rPr>
        <w:t>Plettfri karakter i orden og adferd alle tre årene.</w:t>
      </w:r>
    </w:p>
    <w:sdt>
      <w:sdtPr>
        <w:alias w:val="Ferdigheter og egenskaper:"/>
        <w:tag w:val="Ferdigheter og egenskaper:"/>
        <w:id w:val="458624136"/>
        <w:placeholder>
          <w:docPart w:val="12888E2C83B2412F8FD5FD6FC56E7BD2"/>
        </w:placeholder>
        <w:temporary/>
        <w:showingPlcHdr/>
        <w15:appearance w15:val="hidden"/>
      </w:sdtPr>
      <w:sdtEndPr/>
      <w:sdtContent>
        <w:p w14:paraId="4E658656" w14:textId="77777777" w:rsidR="006270A9" w:rsidRDefault="009D5933">
          <w:pPr>
            <w:pStyle w:val="Overskrift1"/>
          </w:pPr>
          <w:r>
            <w:rPr>
              <w:lang w:bidi="nb-NO"/>
            </w:rPr>
            <w:t>Ferdigheter og egenskaper</w:t>
          </w:r>
        </w:p>
      </w:sdtContent>
    </w:sdt>
    <w:p w14:paraId="27DF6DA1" w14:textId="6BDF028E" w:rsidR="006270A9" w:rsidRPr="00E60D3B" w:rsidRDefault="009F4747">
      <w:pPr>
        <w:pStyle w:val="Overskrift2"/>
        <w:rPr>
          <w:b/>
          <w:bCs/>
          <w:sz w:val="22"/>
          <w:szCs w:val="22"/>
        </w:rPr>
      </w:pPr>
      <w:r w:rsidRPr="00E60D3B">
        <w:rPr>
          <w:b/>
          <w:bCs/>
          <w:sz w:val="22"/>
          <w:szCs w:val="22"/>
        </w:rPr>
        <w:t>Språk</w:t>
      </w:r>
    </w:p>
    <w:p w14:paraId="417D91E7" w14:textId="0BB77456" w:rsidR="006270A9" w:rsidRDefault="009F4747">
      <w:pPr>
        <w:pStyle w:val="Punktliste"/>
      </w:pPr>
      <w:r>
        <w:t>Norsk</w:t>
      </w:r>
      <w:r w:rsidR="00194068">
        <w:t>:</w:t>
      </w:r>
      <w:r>
        <w:t xml:space="preserve"> morsmål</w:t>
      </w:r>
    </w:p>
    <w:p w14:paraId="27A270FF" w14:textId="17F6BBEB" w:rsidR="009F4747" w:rsidRDefault="00194068">
      <w:pPr>
        <w:pStyle w:val="Punktliste"/>
      </w:pPr>
      <w:r>
        <w:t>Engelsk: flytende skriftlig og muntlig</w:t>
      </w:r>
    </w:p>
    <w:p w14:paraId="2958046B" w14:textId="73203E10" w:rsidR="00194068" w:rsidRDefault="00194068">
      <w:pPr>
        <w:pStyle w:val="Punktliste"/>
      </w:pPr>
      <w:r>
        <w:t>Spansk: grunnleggende kunnskap</w:t>
      </w:r>
    </w:p>
    <w:p w14:paraId="36F9EEF0" w14:textId="3DB8C538" w:rsidR="00194068" w:rsidRDefault="006A6C1F">
      <w:pPr>
        <w:pStyle w:val="Punktliste"/>
      </w:pPr>
      <w:r>
        <w:t>Kinesisk: grunnleggende skriftlige kunnskaper</w:t>
      </w:r>
    </w:p>
    <w:p w14:paraId="095331A6" w14:textId="442FCB8F" w:rsidR="006270A9" w:rsidRPr="00E60D3B" w:rsidRDefault="0066025D">
      <w:pPr>
        <w:pStyle w:val="Overskrift2"/>
        <w:rPr>
          <w:b/>
          <w:bCs/>
          <w:sz w:val="22"/>
          <w:szCs w:val="22"/>
        </w:rPr>
      </w:pPr>
      <w:r w:rsidRPr="00E60D3B">
        <w:rPr>
          <w:b/>
          <w:bCs/>
          <w:sz w:val="22"/>
          <w:szCs w:val="22"/>
        </w:rPr>
        <w:t>IT-kunnskaper</w:t>
      </w:r>
    </w:p>
    <w:p w14:paraId="57A461E7" w14:textId="08DD89B6" w:rsidR="006270A9" w:rsidRDefault="004C6849">
      <w:pPr>
        <w:pStyle w:val="Punktliste"/>
      </w:pPr>
      <w:r>
        <w:t>A</w:t>
      </w:r>
      <w:r w:rsidR="002A3BB2">
        <w:t xml:space="preserve">vanserte ferdigheter i </w:t>
      </w:r>
      <w:r>
        <w:t xml:space="preserve">Photoshop, Illustrator og andre </w:t>
      </w:r>
      <w:r w:rsidR="00107E6C">
        <w:t>Adobe-programmer.</w:t>
      </w:r>
    </w:p>
    <w:p w14:paraId="01F39322" w14:textId="2F57E231" w:rsidR="003D0BD9" w:rsidRPr="004A03E5" w:rsidRDefault="00107E6C" w:rsidP="00AD738D">
      <w:pPr>
        <w:pStyle w:val="Punktliste"/>
        <w:rPr>
          <w:lang w:val="nn-NO"/>
        </w:rPr>
      </w:pPr>
      <w:r w:rsidRPr="004A03E5">
        <w:rPr>
          <w:lang w:val="nn-NO"/>
        </w:rPr>
        <w:t xml:space="preserve">God kjennskap til </w:t>
      </w:r>
      <w:r w:rsidR="0099375B" w:rsidRPr="004A03E5">
        <w:rPr>
          <w:lang w:val="nn-NO"/>
        </w:rPr>
        <w:t>Word, Excel</w:t>
      </w:r>
      <w:r w:rsidR="00F66546" w:rsidRPr="004A03E5">
        <w:rPr>
          <w:lang w:val="nn-NO"/>
        </w:rPr>
        <w:t xml:space="preserve"> og </w:t>
      </w:r>
      <w:r w:rsidR="0099375B" w:rsidRPr="004A03E5">
        <w:rPr>
          <w:lang w:val="nn-NO"/>
        </w:rPr>
        <w:t>PowerPoint</w:t>
      </w:r>
      <w:r w:rsidR="00F66546" w:rsidRPr="004A03E5">
        <w:rPr>
          <w:lang w:val="nn-NO"/>
        </w:rPr>
        <w:t>.</w:t>
      </w:r>
    </w:p>
    <w:sdt>
      <w:sdtPr>
        <w:alias w:val="Erfaring:"/>
        <w:tag w:val="Erfaring:"/>
        <w:id w:val="171684534"/>
        <w:placeholder>
          <w:docPart w:val="EF1D128A17824816AC19E9D8B47AE4BC"/>
        </w:placeholder>
        <w:temporary/>
        <w:showingPlcHdr/>
        <w15:appearance w15:val="hidden"/>
      </w:sdtPr>
      <w:sdtEndPr/>
      <w:sdtContent>
        <w:p w14:paraId="058A59C3" w14:textId="77777777" w:rsidR="006270A9" w:rsidRDefault="009D5933">
          <w:pPr>
            <w:pStyle w:val="Overskrift1"/>
          </w:pPr>
          <w:r>
            <w:rPr>
              <w:lang w:bidi="nb-NO"/>
            </w:rPr>
            <w:t>Erfaring</w:t>
          </w:r>
        </w:p>
      </w:sdtContent>
    </w:sdt>
    <w:p w14:paraId="27A23E2C" w14:textId="61A39875" w:rsidR="006270A9" w:rsidRPr="00E60D3B" w:rsidRDefault="002C13EE">
      <w:pPr>
        <w:pStyle w:val="Overskrift2"/>
        <w:rPr>
          <w:sz w:val="22"/>
          <w:szCs w:val="22"/>
        </w:rPr>
      </w:pPr>
      <w:r w:rsidRPr="00E60D3B">
        <w:rPr>
          <w:b/>
          <w:bCs/>
          <w:sz w:val="22"/>
          <w:szCs w:val="22"/>
        </w:rPr>
        <w:t>Stevnefotograf</w:t>
      </w:r>
      <w:r w:rsidR="009D5933" w:rsidRPr="00E60D3B">
        <w:rPr>
          <w:sz w:val="22"/>
          <w:szCs w:val="22"/>
          <w:lang w:bidi="nb-NO"/>
        </w:rPr>
        <w:t> | </w:t>
      </w:r>
      <w:r w:rsidRPr="00E60D3B">
        <w:rPr>
          <w:sz w:val="22"/>
          <w:szCs w:val="22"/>
        </w:rPr>
        <w:t>Freelance</w:t>
      </w:r>
      <w:r w:rsidR="009D5933" w:rsidRPr="00E60D3B">
        <w:rPr>
          <w:sz w:val="22"/>
          <w:szCs w:val="22"/>
          <w:lang w:bidi="nb-NO"/>
        </w:rPr>
        <w:t> | </w:t>
      </w:r>
      <w:r w:rsidR="00651414" w:rsidRPr="00E60D3B">
        <w:rPr>
          <w:sz w:val="22"/>
          <w:szCs w:val="22"/>
        </w:rPr>
        <w:t>mai</w:t>
      </w:r>
      <w:r w:rsidR="00AF0384" w:rsidRPr="00E60D3B">
        <w:rPr>
          <w:sz w:val="22"/>
          <w:szCs w:val="22"/>
        </w:rPr>
        <w:t xml:space="preserve"> 2018 </w:t>
      </w:r>
      <w:r w:rsidR="00651414" w:rsidRPr="00E60D3B">
        <w:rPr>
          <w:sz w:val="22"/>
          <w:szCs w:val="22"/>
        </w:rPr>
        <w:t>–</w:t>
      </w:r>
      <w:r w:rsidR="00AF0384" w:rsidRPr="00E60D3B">
        <w:rPr>
          <w:sz w:val="22"/>
          <w:szCs w:val="22"/>
        </w:rPr>
        <w:t xml:space="preserve"> </w:t>
      </w:r>
      <w:r w:rsidR="00651414" w:rsidRPr="00E60D3B">
        <w:rPr>
          <w:sz w:val="22"/>
          <w:szCs w:val="22"/>
        </w:rPr>
        <w:t>sep 2019</w:t>
      </w:r>
    </w:p>
    <w:p w14:paraId="68761641" w14:textId="716F18CE" w:rsidR="007767E4" w:rsidRDefault="002C13EE" w:rsidP="00D97CA2">
      <w:pPr>
        <w:pStyle w:val="Punktliste"/>
      </w:pPr>
      <w:r>
        <w:t xml:space="preserve">Tok </w:t>
      </w:r>
      <w:r w:rsidR="0029526B">
        <w:t xml:space="preserve">bilder av </w:t>
      </w:r>
      <w:r w:rsidR="000B206C">
        <w:t>deltagende ryttere på sprangstevner</w:t>
      </w:r>
      <w:r w:rsidR="000975A1">
        <w:t xml:space="preserve"> i Oslo og Bærum</w:t>
      </w:r>
      <w:r w:rsidR="000B206C">
        <w:t xml:space="preserve">. </w:t>
      </w:r>
    </w:p>
    <w:p w14:paraId="77544310" w14:textId="0C532041" w:rsidR="006270A9" w:rsidRPr="004A03E5" w:rsidRDefault="00A5140C">
      <w:pPr>
        <w:pStyle w:val="Overskrift2"/>
        <w:rPr>
          <w:sz w:val="22"/>
          <w:szCs w:val="22"/>
          <w:lang w:val="nn-NO"/>
        </w:rPr>
      </w:pPr>
      <w:r w:rsidRPr="004A03E5">
        <w:rPr>
          <w:b/>
          <w:bCs/>
          <w:sz w:val="22"/>
          <w:szCs w:val="22"/>
          <w:lang w:val="nn-NO"/>
        </w:rPr>
        <w:t>portrettFotograf og grafisk designer</w:t>
      </w:r>
      <w:r w:rsidR="009D5933" w:rsidRPr="004A03E5">
        <w:rPr>
          <w:b/>
          <w:bCs/>
          <w:sz w:val="22"/>
          <w:szCs w:val="22"/>
          <w:lang w:val="nn-NO" w:bidi="nb-NO"/>
        </w:rPr>
        <w:t> </w:t>
      </w:r>
      <w:r w:rsidR="009D5933" w:rsidRPr="004A03E5">
        <w:rPr>
          <w:sz w:val="22"/>
          <w:szCs w:val="22"/>
          <w:lang w:val="nn-NO" w:bidi="nb-NO"/>
        </w:rPr>
        <w:t>| </w:t>
      </w:r>
      <w:r w:rsidRPr="004A03E5">
        <w:rPr>
          <w:sz w:val="22"/>
          <w:szCs w:val="22"/>
          <w:lang w:val="nn-NO"/>
        </w:rPr>
        <w:t>freelance</w:t>
      </w:r>
      <w:r w:rsidR="009D5933" w:rsidRPr="004A03E5">
        <w:rPr>
          <w:sz w:val="22"/>
          <w:szCs w:val="22"/>
          <w:lang w:val="nn-NO" w:bidi="nb-NO"/>
        </w:rPr>
        <w:t> | </w:t>
      </w:r>
      <w:r w:rsidR="004A102C" w:rsidRPr="004A03E5">
        <w:rPr>
          <w:sz w:val="22"/>
          <w:szCs w:val="22"/>
          <w:lang w:val="nn-NO"/>
        </w:rPr>
        <w:t>juni 2020 – sept 2020</w:t>
      </w:r>
    </w:p>
    <w:p w14:paraId="1BB5610A" w14:textId="75337211" w:rsidR="00AD738D" w:rsidRDefault="00921C3C" w:rsidP="00AD738D">
      <w:pPr>
        <w:pStyle w:val="Punktliste"/>
      </w:pPr>
      <w:r>
        <w:t>Tok portretter og d</w:t>
      </w:r>
      <w:r w:rsidR="006E56EC">
        <w:t>esignet plakater og promoteringsmateriale</w:t>
      </w:r>
      <w:r>
        <w:t xml:space="preserve"> i sammenheng med </w:t>
      </w:r>
      <w:r w:rsidR="00BF1176">
        <w:t>hestestevner.</w:t>
      </w:r>
    </w:p>
    <w:p w14:paraId="723E928E" w14:textId="77777777" w:rsidR="00AD738D" w:rsidRPr="00E60D3B" w:rsidRDefault="00AD738D" w:rsidP="00AD738D">
      <w:pPr>
        <w:pStyle w:val="Overskrift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Andre erfaringer</w:t>
      </w:r>
    </w:p>
    <w:p w14:paraId="65894F77" w14:textId="77777777" w:rsidR="00AD738D" w:rsidRDefault="00AD738D" w:rsidP="00AD738D">
      <w:pPr>
        <w:pStyle w:val="Punktliste"/>
      </w:pPr>
      <w:r>
        <w:t xml:space="preserve">En av tre ansvarlige for fadderordningen på Elvebakken VGS. </w:t>
      </w:r>
    </w:p>
    <w:p w14:paraId="5FBA6810" w14:textId="77777777" w:rsidR="00AD738D" w:rsidRDefault="00AD738D" w:rsidP="00AD738D">
      <w:pPr>
        <w:pStyle w:val="Punktliste"/>
        <w:numPr>
          <w:ilvl w:val="1"/>
          <w:numId w:val="21"/>
        </w:numPr>
      </w:pPr>
      <w:r>
        <w:t xml:space="preserve">Ansvarlig for 300 deltagende elever </w:t>
      </w:r>
    </w:p>
    <w:p w14:paraId="0D3713DE" w14:textId="77777777" w:rsidR="00AD738D" w:rsidRDefault="00AD738D" w:rsidP="00AD738D">
      <w:pPr>
        <w:pStyle w:val="Punktliste"/>
      </w:pPr>
      <w:r>
        <w:t xml:space="preserve">Deltatt som tillitsvalgt i elevrådet på barne- ungdoms- og videregående skole. </w:t>
      </w:r>
    </w:p>
    <w:p w14:paraId="178C08E9" w14:textId="77777777" w:rsidR="00AD738D" w:rsidRPr="001B29CF" w:rsidRDefault="00AD738D" w:rsidP="00AD738D">
      <w:pPr>
        <w:pStyle w:val="Punktliste"/>
        <w:numPr>
          <w:ilvl w:val="0"/>
          <w:numId w:val="0"/>
        </w:numPr>
      </w:pPr>
    </w:p>
    <w:sectPr w:rsidR="00AD738D" w:rsidRPr="001B29CF" w:rsidSect="00617B26">
      <w:footerReference w:type="default" r:id="rId13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F07E6" w14:textId="77777777" w:rsidR="00403D34" w:rsidRDefault="00403D34">
      <w:pPr>
        <w:spacing w:after="0"/>
      </w:pPr>
      <w:r>
        <w:separator/>
      </w:r>
    </w:p>
  </w:endnote>
  <w:endnote w:type="continuationSeparator" w:id="0">
    <w:p w14:paraId="77FA3D88" w14:textId="77777777" w:rsidR="00403D34" w:rsidRDefault="00403D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F34FC" w14:textId="77777777" w:rsidR="006270A9" w:rsidRDefault="009D5933">
    <w:pPr>
      <w:pStyle w:val="Bunntekst"/>
    </w:pPr>
    <w:r>
      <w:rPr>
        <w:lang w:bidi="nb-NO"/>
      </w:rPr>
      <w:t xml:space="preserve">Side </w:t>
    </w:r>
    <w:r>
      <w:rPr>
        <w:lang w:bidi="nb-NO"/>
      </w:rPr>
      <w:fldChar w:fldCharType="begin"/>
    </w:r>
    <w:r>
      <w:rPr>
        <w:lang w:bidi="nb-NO"/>
      </w:rPr>
      <w:instrText xml:space="preserve"> PAGE   \* MERGEFORMAT </w:instrText>
    </w:r>
    <w:r>
      <w:rPr>
        <w:lang w:bidi="nb-NO"/>
      </w:rPr>
      <w:fldChar w:fldCharType="separate"/>
    </w:r>
    <w:r w:rsidR="00933886">
      <w:rPr>
        <w:noProof/>
        <w:lang w:bidi="nb-NO"/>
      </w:rPr>
      <w:t>0</w:t>
    </w:r>
    <w:r>
      <w:rPr>
        <w:noProof/>
        <w:lang w:bidi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DB818" w14:textId="77777777" w:rsidR="00403D34" w:rsidRDefault="00403D34">
      <w:pPr>
        <w:spacing w:after="0"/>
      </w:pPr>
      <w:r>
        <w:separator/>
      </w:r>
    </w:p>
  </w:footnote>
  <w:footnote w:type="continuationSeparator" w:id="0">
    <w:p w14:paraId="2AFFF4F7" w14:textId="77777777" w:rsidR="00403D34" w:rsidRDefault="00403D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Punktliste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Nummerertliste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EE"/>
    <w:rsid w:val="00002874"/>
    <w:rsid w:val="000975A1"/>
    <w:rsid w:val="000A4F59"/>
    <w:rsid w:val="000B206C"/>
    <w:rsid w:val="00107E6C"/>
    <w:rsid w:val="00141A4C"/>
    <w:rsid w:val="00146F98"/>
    <w:rsid w:val="00176C6B"/>
    <w:rsid w:val="00194068"/>
    <w:rsid w:val="001A5400"/>
    <w:rsid w:val="001B29CF"/>
    <w:rsid w:val="002720ED"/>
    <w:rsid w:val="00274E89"/>
    <w:rsid w:val="0028220F"/>
    <w:rsid w:val="0029526B"/>
    <w:rsid w:val="002A3BB2"/>
    <w:rsid w:val="002C13EE"/>
    <w:rsid w:val="002D695E"/>
    <w:rsid w:val="003222F0"/>
    <w:rsid w:val="00332D08"/>
    <w:rsid w:val="00356C14"/>
    <w:rsid w:val="003653BF"/>
    <w:rsid w:val="00373C30"/>
    <w:rsid w:val="003A201D"/>
    <w:rsid w:val="003D0BD9"/>
    <w:rsid w:val="00403D34"/>
    <w:rsid w:val="00491BD2"/>
    <w:rsid w:val="004A03E5"/>
    <w:rsid w:val="004A102C"/>
    <w:rsid w:val="004C3FFC"/>
    <w:rsid w:val="004C6849"/>
    <w:rsid w:val="00584B6A"/>
    <w:rsid w:val="005A74B6"/>
    <w:rsid w:val="00603F78"/>
    <w:rsid w:val="00617B26"/>
    <w:rsid w:val="006270A9"/>
    <w:rsid w:val="00651414"/>
    <w:rsid w:val="00653F2F"/>
    <w:rsid w:val="0066025D"/>
    <w:rsid w:val="00675956"/>
    <w:rsid w:val="00681034"/>
    <w:rsid w:val="006A6C1F"/>
    <w:rsid w:val="006E56EC"/>
    <w:rsid w:val="006E7E5C"/>
    <w:rsid w:val="007767E4"/>
    <w:rsid w:val="007C5124"/>
    <w:rsid w:val="007F2073"/>
    <w:rsid w:val="007F4332"/>
    <w:rsid w:val="00816216"/>
    <w:rsid w:val="0087734B"/>
    <w:rsid w:val="008F710E"/>
    <w:rsid w:val="00921C3C"/>
    <w:rsid w:val="00933886"/>
    <w:rsid w:val="00990D09"/>
    <w:rsid w:val="0099375B"/>
    <w:rsid w:val="009D5933"/>
    <w:rsid w:val="009F4747"/>
    <w:rsid w:val="00A5140C"/>
    <w:rsid w:val="00A5401B"/>
    <w:rsid w:val="00A579EE"/>
    <w:rsid w:val="00AC194C"/>
    <w:rsid w:val="00AD738D"/>
    <w:rsid w:val="00AF0384"/>
    <w:rsid w:val="00AF3742"/>
    <w:rsid w:val="00B125D9"/>
    <w:rsid w:val="00B263D3"/>
    <w:rsid w:val="00B92494"/>
    <w:rsid w:val="00BD768D"/>
    <w:rsid w:val="00BF1176"/>
    <w:rsid w:val="00C61F8E"/>
    <w:rsid w:val="00C62191"/>
    <w:rsid w:val="00D5564D"/>
    <w:rsid w:val="00D628E2"/>
    <w:rsid w:val="00D97CA2"/>
    <w:rsid w:val="00DC27C6"/>
    <w:rsid w:val="00E06BD6"/>
    <w:rsid w:val="00E33706"/>
    <w:rsid w:val="00E60D3B"/>
    <w:rsid w:val="00E612B2"/>
    <w:rsid w:val="00E707A6"/>
    <w:rsid w:val="00E83E4B"/>
    <w:rsid w:val="00EA50A9"/>
    <w:rsid w:val="00EB06A4"/>
    <w:rsid w:val="00EB306B"/>
    <w:rsid w:val="00EB5842"/>
    <w:rsid w:val="00EC4412"/>
    <w:rsid w:val="00F55BFD"/>
    <w:rsid w:val="00F66546"/>
    <w:rsid w:val="00F97D39"/>
    <w:rsid w:val="00FD7F80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68308"/>
  <w15:chartTrackingRefBased/>
  <w15:docId w15:val="{6930C6B1-7F8E-4C29-AD8E-D36C9132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b-NO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2F"/>
  </w:style>
  <w:style w:type="paragraph" w:styleId="Overskrift1">
    <w:name w:val="heading 1"/>
    <w:basedOn w:val="Normal"/>
    <w:next w:val="Normal"/>
    <w:link w:val="Overskrift1Tegn"/>
    <w:uiPriority w:val="9"/>
    <w:qFormat/>
    <w:rsid w:val="00653F2F"/>
    <w:pPr>
      <w:pBdr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pBdr>
      <w:shd w:val="clear" w:color="auto" w:fill="39A5B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3F2F"/>
    <w:pPr>
      <w:pBdr>
        <w:top w:val="single" w:sz="24" w:space="0" w:color="D5EEF2" w:themeColor="accent1" w:themeTint="33"/>
        <w:left w:val="single" w:sz="24" w:space="0" w:color="D5EEF2" w:themeColor="accent1" w:themeTint="33"/>
        <w:bottom w:val="single" w:sz="24" w:space="0" w:color="D5EEF2" w:themeColor="accent1" w:themeTint="33"/>
        <w:right w:val="single" w:sz="24" w:space="0" w:color="D5EEF2" w:themeColor="accent1" w:themeTint="33"/>
      </w:pBdr>
      <w:shd w:val="clear" w:color="auto" w:fill="D5EEF2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53F2F"/>
    <w:pPr>
      <w:pBdr>
        <w:top w:val="single" w:sz="6" w:space="2" w:color="39A5B7" w:themeColor="accent1"/>
      </w:pBdr>
      <w:spacing w:before="300" w:after="0"/>
      <w:outlineLvl w:val="2"/>
    </w:pPr>
    <w:rPr>
      <w:caps/>
      <w:color w:val="1C515A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3F2F"/>
    <w:pPr>
      <w:pBdr>
        <w:top w:val="dotted" w:sz="6" w:space="2" w:color="39A5B7" w:themeColor="accent1"/>
      </w:pBdr>
      <w:spacing w:before="200" w:after="0"/>
      <w:outlineLvl w:val="3"/>
    </w:pPr>
    <w:rPr>
      <w:caps/>
      <w:color w:val="2A7B88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3F2F"/>
    <w:pPr>
      <w:pBdr>
        <w:bottom w:val="single" w:sz="6" w:space="1" w:color="39A5B7" w:themeColor="accent1"/>
      </w:pBdr>
      <w:spacing w:before="200" w:after="0"/>
      <w:outlineLvl w:val="4"/>
    </w:pPr>
    <w:rPr>
      <w:caps/>
      <w:color w:val="2A7B88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3F2F"/>
    <w:pPr>
      <w:pBdr>
        <w:bottom w:val="dotted" w:sz="6" w:space="1" w:color="39A5B7" w:themeColor="accent1"/>
      </w:pBdr>
      <w:spacing w:before="200" w:after="0"/>
      <w:outlineLvl w:val="5"/>
    </w:pPr>
    <w:rPr>
      <w:caps/>
      <w:color w:val="2A7B88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3F2F"/>
    <w:pPr>
      <w:spacing w:before="200" w:after="0"/>
      <w:outlineLvl w:val="6"/>
    </w:pPr>
    <w:rPr>
      <w:caps/>
      <w:color w:val="2A7B88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3F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3F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53F2F"/>
    <w:pPr>
      <w:spacing w:before="0" w:after="0"/>
    </w:pPr>
    <w:rPr>
      <w:rFonts w:asciiTheme="majorHAnsi" w:eastAsiaTheme="majorEastAsia" w:hAnsiTheme="majorHAnsi" w:cstheme="majorBidi"/>
      <w:caps/>
      <w:color w:val="39A5B7" w:themeColor="accent1"/>
      <w:spacing w:val="10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653F2F"/>
    <w:rPr>
      <w:rFonts w:asciiTheme="majorHAnsi" w:eastAsiaTheme="majorEastAsia" w:hAnsiTheme="majorHAnsi" w:cstheme="majorBidi"/>
      <w:caps/>
      <w:color w:val="39A5B7" w:themeColor="accent1"/>
      <w:spacing w:val="10"/>
      <w:sz w:val="52"/>
      <w:szCs w:val="52"/>
    </w:rPr>
  </w:style>
  <w:style w:type="character" w:styleId="Plassholdertekst">
    <w:name w:val="Placeholder Text"/>
    <w:basedOn w:val="Standardskriftforavsnitt"/>
    <w:uiPriority w:val="99"/>
    <w:semiHidden/>
    <w:rsid w:val="00E83E4B"/>
    <w:rPr>
      <w:color w:val="393939" w:themeColor="text2" w:themeShade="BF"/>
    </w:rPr>
  </w:style>
  <w:style w:type="paragraph" w:styleId="Punktliste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Topptekst">
    <w:name w:val="header"/>
    <w:basedOn w:val="Normal"/>
    <w:link w:val="TopptekstTegn"/>
    <w:uiPriority w:val="99"/>
    <w:unhideWhenUsed/>
    <w:pPr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unntekst">
    <w:name w:val="footer"/>
    <w:basedOn w:val="Normal"/>
    <w:link w:val="BunntekstTegn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BunntekstTegn">
    <w:name w:val="Bunntekst Tegn"/>
    <w:basedOn w:val="Standardskriftforavsnitt"/>
    <w:link w:val="Bunntekst"/>
    <w:uiPriority w:val="99"/>
    <w:rsid w:val="00681034"/>
    <w:rPr>
      <w:color w:val="2A7B88" w:themeColor="accent1" w:themeShade="BF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53F2F"/>
    <w:rPr>
      <w:caps/>
      <w:color w:val="FFFFFF" w:themeColor="background1"/>
      <w:spacing w:val="15"/>
      <w:sz w:val="22"/>
      <w:szCs w:val="22"/>
      <w:shd w:val="clear" w:color="auto" w:fill="39A5B7" w:themeFill="accent1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53F2F"/>
    <w:rPr>
      <w:caps/>
      <w:spacing w:val="15"/>
      <w:shd w:val="clear" w:color="auto" w:fill="D5EEF2" w:themeFill="accent1" w:themeFillTint="33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653F2F"/>
    <w:pPr>
      <w:outlineLvl w:val="9"/>
    </w:pPr>
  </w:style>
  <w:style w:type="character" w:styleId="Sterkutheving">
    <w:name w:val="Intense Emphasis"/>
    <w:uiPriority w:val="21"/>
    <w:qFormat/>
    <w:rsid w:val="00653F2F"/>
    <w:rPr>
      <w:b/>
      <w:bCs/>
      <w:caps/>
      <w:color w:val="1C515A" w:themeColor="accent1" w:themeShade="7F"/>
      <w:spacing w:val="10"/>
    </w:rPr>
  </w:style>
  <w:style w:type="character" w:styleId="Sterkreferanse">
    <w:name w:val="Intense Reference"/>
    <w:uiPriority w:val="32"/>
    <w:qFormat/>
    <w:rsid w:val="00653F2F"/>
    <w:rPr>
      <w:b/>
      <w:bCs/>
      <w:i/>
      <w:iCs/>
      <w:caps/>
      <w:color w:val="39A5B7" w:themeColor="accent1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53F2F"/>
    <w:pPr>
      <w:spacing w:before="240" w:after="240" w:line="240" w:lineRule="auto"/>
      <w:ind w:left="1080" w:right="1080"/>
      <w:jc w:val="center"/>
    </w:pPr>
    <w:rPr>
      <w:color w:val="39A5B7" w:themeColor="accent1"/>
      <w:sz w:val="24"/>
      <w:szCs w:val="24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53F2F"/>
    <w:rPr>
      <w:color w:val="39A5B7" w:themeColor="accent1"/>
      <w:sz w:val="24"/>
      <w:szCs w:val="24"/>
    </w:rPr>
  </w:style>
  <w:style w:type="paragraph" w:styleId="Nummerertliste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ulgthyperkobling">
    <w:name w:val="FollowedHyperlink"/>
    <w:basedOn w:val="Standardskriftforavsnit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kobling">
    <w:name w:val="Hyperlink"/>
    <w:basedOn w:val="Standardskriftforavsnitt"/>
    <w:uiPriority w:val="99"/>
    <w:unhideWhenUsed/>
    <w:rsid w:val="00E83E4B"/>
    <w:rPr>
      <w:color w:val="2A7B88" w:themeColor="accent1" w:themeShade="BF"/>
      <w:u w:val="single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E83E4B"/>
    <w:rPr>
      <w:szCs w:val="16"/>
    </w:rPr>
  </w:style>
  <w:style w:type="paragraph" w:styleId="Blokkteks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E83E4B"/>
    <w:rPr>
      <w:szCs w:val="16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28220F"/>
    <w:rPr>
      <w:sz w:val="22"/>
      <w:szCs w:val="16"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53F2F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53F2F"/>
    <w:rPr>
      <w:i/>
      <w:iCs/>
      <w:caps/>
      <w:spacing w:val="10"/>
      <w:sz w:val="18"/>
      <w:szCs w:val="18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653F2F"/>
    <w:rPr>
      <w:b/>
      <w:bCs/>
      <w:color w:val="2A7B88" w:themeColor="accent1" w:themeShade="BF"/>
      <w:sz w:val="16"/>
      <w:szCs w:val="1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8220F"/>
    <w:rPr>
      <w:rFonts w:ascii="Segoe UI" w:hAnsi="Segoe UI" w:cs="Segoe UI"/>
      <w:szCs w:val="18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28220F"/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28220F"/>
    <w:rPr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28220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28220F"/>
    <w:rPr>
      <w:b/>
      <w:bCs/>
      <w:szCs w:val="20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28220F"/>
    <w:pPr>
      <w:spacing w:after="0"/>
    </w:p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28220F"/>
    <w:rPr>
      <w:szCs w:val="20"/>
    </w:rPr>
  </w:style>
  <w:style w:type="paragraph" w:styleId="Avsenderadress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28220F"/>
    <w:pPr>
      <w:spacing w:after="0"/>
    </w:p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28220F"/>
    <w:rPr>
      <w:szCs w:val="20"/>
    </w:rPr>
  </w:style>
  <w:style w:type="character" w:styleId="HTML-kode">
    <w:name w:val="HTML Code"/>
    <w:basedOn w:val="Standardskriftforavsnit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-tastatur">
    <w:name w:val="HTML Keyboard"/>
    <w:basedOn w:val="Standardskriftforavsnit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28220F"/>
    <w:pPr>
      <w:spacing w:after="0"/>
    </w:pPr>
    <w:rPr>
      <w:rFonts w:ascii="Consolas" w:hAnsi="Consolas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28220F"/>
    <w:rPr>
      <w:rFonts w:ascii="Consolas" w:hAnsi="Consolas"/>
      <w:szCs w:val="20"/>
    </w:rPr>
  </w:style>
  <w:style w:type="character" w:styleId="HTML-skrivemaskin">
    <w:name w:val="HTML Typewriter"/>
    <w:basedOn w:val="Standardskriftforavsnit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krotekst">
    <w:name w:val="macro"/>
    <w:link w:val="MakrotekstTegn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28220F"/>
    <w:rPr>
      <w:rFonts w:ascii="Consolas" w:hAnsi="Consolas"/>
      <w:szCs w:val="20"/>
    </w:rPr>
  </w:style>
  <w:style w:type="paragraph" w:styleId="Rentekst">
    <w:name w:val="Plain Text"/>
    <w:basedOn w:val="Normal"/>
    <w:link w:val="RentekstTegn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28220F"/>
    <w:rPr>
      <w:rFonts w:ascii="Consolas" w:hAnsi="Consolas"/>
      <w:szCs w:val="21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53F2F"/>
    <w:rPr>
      <w:caps/>
      <w:color w:val="1C515A" w:themeColor="accent1" w:themeShade="7F"/>
      <w:spacing w:val="15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53F2F"/>
    <w:rPr>
      <w:caps/>
      <w:color w:val="2A7B88" w:themeColor="accent1" w:themeShade="BF"/>
      <w:spacing w:val="1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53F2F"/>
    <w:rPr>
      <w:caps/>
      <w:color w:val="2A7B88" w:themeColor="accent1" w:themeShade="BF"/>
      <w:spacing w:val="1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53F2F"/>
    <w:rPr>
      <w:caps/>
      <w:color w:val="2A7B88" w:themeColor="accent1" w:themeShade="BF"/>
      <w:spacing w:val="1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53F2F"/>
    <w:rPr>
      <w:caps/>
      <w:color w:val="2A7B88" w:themeColor="accent1" w:themeShade="BF"/>
      <w:spacing w:val="10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53F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53F2F"/>
    <w:rPr>
      <w:caps/>
      <w:color w:val="595959" w:themeColor="text1" w:themeTint="A6"/>
      <w:spacing w:val="10"/>
      <w:sz w:val="21"/>
      <w:szCs w:val="21"/>
    </w:rPr>
  </w:style>
  <w:style w:type="character" w:styleId="Sterk">
    <w:name w:val="Strong"/>
    <w:uiPriority w:val="22"/>
    <w:qFormat/>
    <w:rsid w:val="00653F2F"/>
    <w:rPr>
      <w:b/>
      <w:bCs/>
    </w:rPr>
  </w:style>
  <w:style w:type="character" w:styleId="Utheving">
    <w:name w:val="Emphasis"/>
    <w:uiPriority w:val="20"/>
    <w:qFormat/>
    <w:rsid w:val="00653F2F"/>
    <w:rPr>
      <w:caps/>
      <w:color w:val="1C515A" w:themeColor="accent1" w:themeShade="7F"/>
      <w:spacing w:val="5"/>
    </w:rPr>
  </w:style>
  <w:style w:type="paragraph" w:styleId="Ingenmellomrom">
    <w:name w:val="No Spacing"/>
    <w:uiPriority w:val="1"/>
    <w:qFormat/>
    <w:rsid w:val="00653F2F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653F2F"/>
    <w:rPr>
      <w:i/>
      <w:iCs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653F2F"/>
    <w:rPr>
      <w:i/>
      <w:iCs/>
      <w:sz w:val="24"/>
      <w:szCs w:val="24"/>
    </w:rPr>
  </w:style>
  <w:style w:type="character" w:styleId="Svakutheving">
    <w:name w:val="Subtle Emphasis"/>
    <w:uiPriority w:val="19"/>
    <w:qFormat/>
    <w:rsid w:val="00653F2F"/>
    <w:rPr>
      <w:i/>
      <w:iCs/>
      <w:color w:val="1C515A" w:themeColor="accent1" w:themeShade="7F"/>
    </w:rPr>
  </w:style>
  <w:style w:type="character" w:styleId="Svakreferanse">
    <w:name w:val="Subtle Reference"/>
    <w:uiPriority w:val="31"/>
    <w:qFormat/>
    <w:rsid w:val="00653F2F"/>
    <w:rPr>
      <w:b/>
      <w:bCs/>
      <w:color w:val="39A5B7" w:themeColor="accent1"/>
    </w:rPr>
  </w:style>
  <w:style w:type="character" w:styleId="Boktittel">
    <w:name w:val="Book Title"/>
    <w:uiPriority w:val="33"/>
    <w:qFormat/>
    <w:rsid w:val="00653F2F"/>
    <w:rPr>
      <w:b/>
      <w:bCs/>
      <w:i/>
      <w:iCs/>
      <w:spacing w:val="0"/>
    </w:rPr>
  </w:style>
  <w:style w:type="character" w:styleId="Ulstomtale">
    <w:name w:val="Unresolved Mention"/>
    <w:basedOn w:val="Standardskriftforavsnitt"/>
    <w:uiPriority w:val="99"/>
    <w:semiHidden/>
    <w:unhideWhenUsed/>
    <w:rsid w:val="00FF6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enstoverud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uve\AppData\Roaming\Microsoft\Templates\CV%20(fa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3415E0DEEA41129999EE416B5F31F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BBA2BA-6FE5-43EF-9F09-9624B92A4EB0}"/>
      </w:docPartPr>
      <w:docPartBody>
        <w:p w:rsidR="00CC5230" w:rsidRDefault="001A4865">
          <w:pPr>
            <w:pStyle w:val="F03415E0DEEA41129999EE416B5F31FE"/>
          </w:pPr>
          <w:r>
            <w:rPr>
              <w:lang w:bidi="nb-NO"/>
            </w:rPr>
            <w:t>Formål</w:t>
          </w:r>
        </w:p>
      </w:docPartBody>
    </w:docPart>
    <w:docPart>
      <w:docPartPr>
        <w:name w:val="FA1198424F2240AFADEBBA5E3C55A37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02BA5F3-9440-4EC1-8491-352AAAC4D20D}"/>
      </w:docPartPr>
      <w:docPartBody>
        <w:p w:rsidR="00CC5230" w:rsidRDefault="001A4865">
          <w:pPr>
            <w:pStyle w:val="FA1198424F2240AFADEBBA5E3C55A37D"/>
          </w:pPr>
          <w:r>
            <w:rPr>
              <w:lang w:bidi="nb-NO"/>
            </w:rPr>
            <w:t>Utdanning</w:t>
          </w:r>
        </w:p>
      </w:docPartBody>
    </w:docPart>
    <w:docPart>
      <w:docPartPr>
        <w:name w:val="12888E2C83B2412F8FD5FD6FC56E7BD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7C8CD54-8B26-4090-BFB9-4895B33CBA46}"/>
      </w:docPartPr>
      <w:docPartBody>
        <w:p w:rsidR="00CC5230" w:rsidRDefault="001A4865">
          <w:pPr>
            <w:pStyle w:val="12888E2C83B2412F8FD5FD6FC56E7BD2"/>
          </w:pPr>
          <w:r>
            <w:rPr>
              <w:lang w:bidi="nb-NO"/>
            </w:rPr>
            <w:t>Ferdigheter og egenskaper</w:t>
          </w:r>
        </w:p>
      </w:docPartBody>
    </w:docPart>
    <w:docPart>
      <w:docPartPr>
        <w:name w:val="EF1D128A17824816AC19E9D8B47AE4B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D3FE7DC-935D-498C-860B-C1B74F007691}"/>
      </w:docPartPr>
      <w:docPartBody>
        <w:p w:rsidR="00CC5230" w:rsidRDefault="001A4865">
          <w:pPr>
            <w:pStyle w:val="EF1D128A17824816AC19E9D8B47AE4BC"/>
          </w:pPr>
          <w:r>
            <w:rPr>
              <w:lang w:bidi="nb-NO"/>
            </w:rPr>
            <w:t>Erfaring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C1"/>
    <w:rsid w:val="00165F04"/>
    <w:rsid w:val="001A4865"/>
    <w:rsid w:val="00CC5230"/>
    <w:rsid w:val="00E85DC1"/>
    <w:rsid w:val="00EC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F03415E0DEEA41129999EE416B5F31FE">
    <w:name w:val="F03415E0DEEA41129999EE416B5F31FE"/>
  </w:style>
  <w:style w:type="paragraph" w:customStyle="1" w:styleId="FA1198424F2240AFADEBBA5E3C55A37D">
    <w:name w:val="FA1198424F2240AFADEBBA5E3C55A37D"/>
  </w:style>
  <w:style w:type="paragraph" w:customStyle="1" w:styleId="12888E2C83B2412F8FD5FD6FC56E7BD2">
    <w:name w:val="12888E2C83B2412F8FD5FD6FC56E7BD2"/>
  </w:style>
  <w:style w:type="paragraph" w:customStyle="1" w:styleId="EF1D128A17824816AC19E9D8B47AE4BC">
    <w:name w:val="EF1D128A17824816AC19E9D8B47AE4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6E75A429722945A5A1FAB0B1BA036C" ma:contentTypeVersion="14" ma:contentTypeDescription="Opprett et nytt dokument." ma:contentTypeScope="" ma:versionID="55abb866d87c39283842057329b65c6d">
  <xsd:schema xmlns:xsd="http://www.w3.org/2001/XMLSchema" xmlns:xs="http://www.w3.org/2001/XMLSchema" xmlns:p="http://schemas.microsoft.com/office/2006/metadata/properties" xmlns:ns3="99128d45-8e66-4f68-bb11-1152500cb210" xmlns:ns4="d2e36e62-c584-436a-9b68-59f8c391dea5" targetNamespace="http://schemas.microsoft.com/office/2006/metadata/properties" ma:root="true" ma:fieldsID="46b8c3597c4e415f2a0cb02d390bd0b4" ns3:_="" ns4:_="">
    <xsd:import namespace="99128d45-8e66-4f68-bb11-1152500cb210"/>
    <xsd:import namespace="d2e36e62-c584-436a-9b68-59f8c391de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8d45-8e66-4f68-bb11-1152500cb2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36e62-c584-436a-9b68-59f8c391d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83BCF0-8F9A-475B-A3E1-9BF36CBF1FCE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99128d45-8e66-4f68-bb11-1152500cb210"/>
    <ds:schemaRef ds:uri="http://schemas.openxmlformats.org/package/2006/metadata/core-properties"/>
    <ds:schemaRef ds:uri="d2e36e62-c584-436a-9b68-59f8c391dea5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637FA56-0459-4114-A1E0-8D16E3E89B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5B68AC-6FD1-4DED-B4D3-F2DEA787A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28d45-8e66-4f68-bb11-1152500cb210"/>
    <ds:schemaRef ds:uri="d2e36e62-c584-436a-9b68-59f8c391d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E302EE-69F5-4B21-812C-1B754C284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(farge)</Template>
  <TotalTime>0</TotalTime>
  <Pages>1</Pages>
  <Words>244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Jens Toverud</dc:creator>
  <cp:keywords/>
  <cp:lastModifiedBy>Jens Oscar Toverud</cp:lastModifiedBy>
  <cp:revision>2</cp:revision>
  <dcterms:created xsi:type="dcterms:W3CDTF">2022-09-05T10:31:00Z</dcterms:created>
  <dcterms:modified xsi:type="dcterms:W3CDTF">2022-09-05T10:31:00Z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0x010100EA6E75A429722945A5A1FAB0B1BA036C</vt:lpwstr>
  </property>
</Properties>
</file>